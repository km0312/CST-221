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776DA" w14:textId="5821F7B9" w:rsidR="00A971EE" w:rsidRPr="00A971EE" w:rsidRDefault="00CB35F6" w:rsidP="00A971EE">
      <w:pPr>
        <w:spacing w:after="0"/>
        <w:jc w:val="center"/>
        <w:rPr>
          <w:szCs w:val="24"/>
        </w:rPr>
      </w:pPr>
      <w:r>
        <w:rPr>
          <w:b/>
          <w:sz w:val="36"/>
          <w:szCs w:val="36"/>
        </w:rPr>
        <w:t xml:space="preserve">CST-221 </w:t>
      </w:r>
      <w:r w:rsidR="007F3F5F">
        <w:rPr>
          <w:b/>
          <w:sz w:val="36"/>
          <w:szCs w:val="36"/>
        </w:rPr>
        <w:t>UNIX Family of Operating Systems</w:t>
      </w:r>
      <w:r w:rsidR="00A971EE" w:rsidRPr="00A971EE">
        <w:rPr>
          <w:b/>
          <w:sz w:val="36"/>
          <w:szCs w:val="36"/>
        </w:rPr>
        <w:t xml:space="preserve"> </w:t>
      </w:r>
      <w:r w:rsidR="007118A2">
        <w:rPr>
          <w:b/>
          <w:sz w:val="36"/>
          <w:szCs w:val="36"/>
        </w:rPr>
        <w:t>C</w:t>
      </w:r>
      <w:r w:rsidR="00A971EE" w:rsidRPr="00A971EE">
        <w:rPr>
          <w:b/>
          <w:sz w:val="36"/>
          <w:szCs w:val="36"/>
        </w:rPr>
        <w:t>hecklist</w:t>
      </w:r>
      <w:r w:rsidR="00636D41">
        <w:rPr>
          <w:b/>
          <w:sz w:val="36"/>
          <w:szCs w:val="36"/>
        </w:rPr>
        <w:t xml:space="preserve"> </w:t>
      </w:r>
    </w:p>
    <w:tbl>
      <w:tblPr>
        <w:tblStyle w:val="TableGrid"/>
        <w:tblpPr w:leftFromText="180" w:rightFromText="180" w:vertAnchor="page" w:horzAnchor="margin" w:tblpY="3644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1800"/>
        <w:gridCol w:w="1580"/>
        <w:gridCol w:w="1835"/>
      </w:tblGrid>
      <w:tr w:rsidR="007F3F5F" w14:paraId="2D2BB756" w14:textId="77777777" w:rsidTr="00A971EE">
        <w:tc>
          <w:tcPr>
            <w:tcW w:w="2335" w:type="dxa"/>
          </w:tcPr>
          <w:p w14:paraId="5FE769DA" w14:textId="7F252CF8" w:rsidR="007F3F5F" w:rsidRPr="006B2860" w:rsidRDefault="005D143D" w:rsidP="007F3F5F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8A5CEB">
              <w:rPr>
                <w:rFonts w:ascii="Times New Roman" w:hAnsi="Times New Roman" w:cs="Times New Roman"/>
                <w:b/>
                <w:bCs/>
                <w:szCs w:val="24"/>
              </w:rPr>
              <w:t>Item</w:t>
            </w:r>
          </w:p>
        </w:tc>
        <w:tc>
          <w:tcPr>
            <w:tcW w:w="1800" w:type="dxa"/>
          </w:tcPr>
          <w:p w14:paraId="5DEC8B1C" w14:textId="77777777" w:rsidR="007F3F5F" w:rsidRPr="006B2860" w:rsidRDefault="007F3F5F" w:rsidP="007F3F5F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Not there yet</w:t>
            </w:r>
          </w:p>
          <w:p w14:paraId="3A5D97FE" w14:textId="109274DE" w:rsidR="007F3F5F" w:rsidRPr="006B2860" w:rsidRDefault="007F3F5F" w:rsidP="006662D0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Cs w:val="24"/>
              </w:rPr>
              <w:t>-</w:t>
            </w:r>
            <w:r w:rsidR="006662D0"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  <w:tc>
          <w:tcPr>
            <w:tcW w:w="1800" w:type="dxa"/>
          </w:tcPr>
          <w:p w14:paraId="05B7DA11" w14:textId="77777777" w:rsidR="007F3F5F" w:rsidRPr="006B2860" w:rsidRDefault="007F3F5F" w:rsidP="007F3F5F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 xml:space="preserve">Needs work </w:t>
            </w:r>
          </w:p>
          <w:p w14:paraId="1DE156A0" w14:textId="59EC5ECD" w:rsidR="007F3F5F" w:rsidRPr="006B2860" w:rsidRDefault="006662D0" w:rsidP="006662D0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  <w:r w:rsidR="007F3F5F">
              <w:rPr>
                <w:rFonts w:ascii="Times New Roman" w:hAnsi="Times New Roman" w:cs="Times New Roman"/>
                <w:b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Cs w:val="24"/>
              </w:rPr>
              <w:t>8</w:t>
            </w:r>
            <w:r w:rsidR="007F3F5F"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  <w:tc>
          <w:tcPr>
            <w:tcW w:w="1580" w:type="dxa"/>
          </w:tcPr>
          <w:p w14:paraId="58C0E318" w14:textId="77777777" w:rsidR="007F3F5F" w:rsidRPr="006B2860" w:rsidRDefault="007F3F5F" w:rsidP="007F3F5F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Good job</w:t>
            </w:r>
          </w:p>
          <w:p w14:paraId="69F0522E" w14:textId="6E45D1E6" w:rsidR="007F3F5F" w:rsidRPr="006B2860" w:rsidRDefault="006662D0" w:rsidP="006662D0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9-10</w:t>
            </w:r>
            <w:r w:rsidR="007F3F5F"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  <w:tc>
          <w:tcPr>
            <w:tcW w:w="1835" w:type="dxa"/>
          </w:tcPr>
          <w:p w14:paraId="58F1A7A5" w14:textId="77777777" w:rsidR="007F3F5F" w:rsidRPr="006B2860" w:rsidRDefault="007F3F5F" w:rsidP="007F3F5F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Excellent job</w:t>
            </w:r>
          </w:p>
          <w:p w14:paraId="284654B0" w14:textId="1104B466" w:rsidR="007F3F5F" w:rsidRPr="006B2860" w:rsidRDefault="006662D0" w:rsidP="006662D0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11-12.5</w:t>
            </w:r>
            <w:r w:rsidR="007F3F5F"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</w:tr>
      <w:tr w:rsidR="00A971EE" w14:paraId="11ED319E" w14:textId="77777777" w:rsidTr="00A971EE">
        <w:trPr>
          <w:trHeight w:val="602"/>
        </w:trPr>
        <w:tc>
          <w:tcPr>
            <w:tcW w:w="2335" w:type="dxa"/>
          </w:tcPr>
          <w:p w14:paraId="01251817" w14:textId="3013DCDF" w:rsidR="00A971EE" w:rsidRPr="006B2860" w:rsidRDefault="006662D0" w:rsidP="00A971EE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Table list with commands tested</w:t>
            </w:r>
          </w:p>
        </w:tc>
        <w:tc>
          <w:tcPr>
            <w:tcW w:w="1800" w:type="dxa"/>
          </w:tcPr>
          <w:p w14:paraId="0719E687" w14:textId="77777777" w:rsidR="00A971EE" w:rsidRDefault="00A971EE" w:rsidP="00A971EE">
            <w:pPr>
              <w:spacing w:after="0"/>
            </w:pPr>
          </w:p>
        </w:tc>
        <w:tc>
          <w:tcPr>
            <w:tcW w:w="1800" w:type="dxa"/>
          </w:tcPr>
          <w:p w14:paraId="07AD770E" w14:textId="77777777" w:rsidR="00A971EE" w:rsidRDefault="00A971EE" w:rsidP="00A971EE">
            <w:pPr>
              <w:spacing w:after="0"/>
            </w:pPr>
          </w:p>
        </w:tc>
        <w:tc>
          <w:tcPr>
            <w:tcW w:w="1580" w:type="dxa"/>
          </w:tcPr>
          <w:p w14:paraId="24BD00EF" w14:textId="77777777" w:rsidR="00A971EE" w:rsidRDefault="00A971EE" w:rsidP="00A971EE">
            <w:pPr>
              <w:spacing w:after="0"/>
            </w:pPr>
          </w:p>
        </w:tc>
        <w:tc>
          <w:tcPr>
            <w:tcW w:w="1835" w:type="dxa"/>
          </w:tcPr>
          <w:p w14:paraId="01D98C6F" w14:textId="77777777" w:rsidR="00A971EE" w:rsidRDefault="00A971EE" w:rsidP="00A971EE">
            <w:pPr>
              <w:spacing w:after="0"/>
            </w:pPr>
          </w:p>
        </w:tc>
      </w:tr>
      <w:tr w:rsidR="00A971EE" w14:paraId="5D7CB30F" w14:textId="77777777" w:rsidTr="00A971EE">
        <w:tc>
          <w:tcPr>
            <w:tcW w:w="2335" w:type="dxa"/>
          </w:tcPr>
          <w:p w14:paraId="53952778" w14:textId="42E24639" w:rsidR="00A971EE" w:rsidRPr="006B2860" w:rsidRDefault="006662D0" w:rsidP="00A971E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Log of output produced (text file) and screenshots</w:t>
            </w:r>
          </w:p>
        </w:tc>
        <w:tc>
          <w:tcPr>
            <w:tcW w:w="1800" w:type="dxa"/>
          </w:tcPr>
          <w:p w14:paraId="1C180E1C" w14:textId="77777777" w:rsidR="00A971EE" w:rsidRDefault="00A971EE" w:rsidP="00A971EE"/>
        </w:tc>
        <w:tc>
          <w:tcPr>
            <w:tcW w:w="1800" w:type="dxa"/>
          </w:tcPr>
          <w:p w14:paraId="61E20C5B" w14:textId="77777777" w:rsidR="00A971EE" w:rsidRDefault="00A971EE" w:rsidP="00A971EE"/>
        </w:tc>
        <w:tc>
          <w:tcPr>
            <w:tcW w:w="1580" w:type="dxa"/>
          </w:tcPr>
          <w:p w14:paraId="3800E423" w14:textId="77777777" w:rsidR="00A971EE" w:rsidRDefault="00A971EE" w:rsidP="00A971EE"/>
        </w:tc>
        <w:tc>
          <w:tcPr>
            <w:tcW w:w="1835" w:type="dxa"/>
          </w:tcPr>
          <w:p w14:paraId="153CEDD5" w14:textId="77777777" w:rsidR="00A971EE" w:rsidRDefault="00A971EE" w:rsidP="00A971EE"/>
        </w:tc>
      </w:tr>
      <w:tr w:rsidR="00A971EE" w14:paraId="65F9E2BF" w14:textId="77777777" w:rsidTr="00A971EE">
        <w:trPr>
          <w:trHeight w:val="575"/>
        </w:trPr>
        <w:tc>
          <w:tcPr>
            <w:tcW w:w="2335" w:type="dxa"/>
          </w:tcPr>
          <w:p w14:paraId="13EE2683" w14:textId="30AA1C65" w:rsidR="00A971EE" w:rsidRPr="006B2860" w:rsidRDefault="006662D0" w:rsidP="00A971EE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Source code for test.sh</w:t>
            </w:r>
          </w:p>
        </w:tc>
        <w:tc>
          <w:tcPr>
            <w:tcW w:w="1800" w:type="dxa"/>
          </w:tcPr>
          <w:p w14:paraId="32481DD2" w14:textId="77777777" w:rsidR="00A971EE" w:rsidRDefault="00A971EE" w:rsidP="00A971EE"/>
        </w:tc>
        <w:tc>
          <w:tcPr>
            <w:tcW w:w="1800" w:type="dxa"/>
          </w:tcPr>
          <w:p w14:paraId="13ACDDE7" w14:textId="77777777" w:rsidR="00A971EE" w:rsidRDefault="00A971EE" w:rsidP="00A971EE"/>
        </w:tc>
        <w:tc>
          <w:tcPr>
            <w:tcW w:w="1580" w:type="dxa"/>
          </w:tcPr>
          <w:p w14:paraId="69C9ADDF" w14:textId="77777777" w:rsidR="00A971EE" w:rsidRDefault="00A971EE" w:rsidP="00A971EE"/>
        </w:tc>
        <w:tc>
          <w:tcPr>
            <w:tcW w:w="1835" w:type="dxa"/>
          </w:tcPr>
          <w:p w14:paraId="792044BC" w14:textId="77777777" w:rsidR="00A971EE" w:rsidRDefault="00A971EE" w:rsidP="00A971EE"/>
        </w:tc>
      </w:tr>
      <w:tr w:rsidR="00A971EE" w14:paraId="7EF6BC48" w14:textId="77777777" w:rsidTr="00A971EE">
        <w:tc>
          <w:tcPr>
            <w:tcW w:w="2335" w:type="dxa"/>
          </w:tcPr>
          <w:p w14:paraId="3E7C9C5E" w14:textId="09100C83" w:rsidR="00A971EE" w:rsidRPr="006B2860" w:rsidRDefault="006662D0" w:rsidP="00A971EE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List of resources used</w:t>
            </w:r>
          </w:p>
        </w:tc>
        <w:tc>
          <w:tcPr>
            <w:tcW w:w="1800" w:type="dxa"/>
          </w:tcPr>
          <w:p w14:paraId="4D8799F7" w14:textId="77777777" w:rsidR="00A971EE" w:rsidRDefault="00A971EE" w:rsidP="00A971EE"/>
        </w:tc>
        <w:tc>
          <w:tcPr>
            <w:tcW w:w="1800" w:type="dxa"/>
          </w:tcPr>
          <w:p w14:paraId="662A6E12" w14:textId="77777777" w:rsidR="00A971EE" w:rsidRDefault="00A971EE" w:rsidP="00A971EE"/>
        </w:tc>
        <w:tc>
          <w:tcPr>
            <w:tcW w:w="1580" w:type="dxa"/>
          </w:tcPr>
          <w:p w14:paraId="04CDA479" w14:textId="77777777" w:rsidR="00A971EE" w:rsidRDefault="00A971EE" w:rsidP="00A971EE"/>
        </w:tc>
        <w:tc>
          <w:tcPr>
            <w:tcW w:w="1835" w:type="dxa"/>
          </w:tcPr>
          <w:p w14:paraId="602B7A11" w14:textId="77777777" w:rsidR="00A971EE" w:rsidRDefault="00A971EE" w:rsidP="00A971EE"/>
        </w:tc>
      </w:tr>
      <w:tr w:rsidR="00F05296" w14:paraId="38BBE99E" w14:textId="77777777" w:rsidTr="001C7DA3">
        <w:trPr>
          <w:trHeight w:val="728"/>
        </w:trPr>
        <w:tc>
          <w:tcPr>
            <w:tcW w:w="2335" w:type="dxa"/>
          </w:tcPr>
          <w:p w14:paraId="55464E03" w14:textId="10BD53FC" w:rsidR="00F05296" w:rsidRPr="006B2860" w:rsidRDefault="00F05296" w:rsidP="00F05296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bookmarkStart w:id="0" w:name="_GoBack"/>
            <w:bookmarkEnd w:id="0"/>
          </w:p>
        </w:tc>
        <w:tc>
          <w:tcPr>
            <w:tcW w:w="7015" w:type="dxa"/>
            <w:gridSpan w:val="4"/>
          </w:tcPr>
          <w:p w14:paraId="4A584E2D" w14:textId="4FCD442D" w:rsidR="00F05296" w:rsidRPr="00F05296" w:rsidRDefault="00F05296" w:rsidP="00A971EE">
            <w:pPr>
              <w:rPr>
                <w:b/>
              </w:rPr>
            </w:pPr>
            <w:r w:rsidRPr="00F05296">
              <w:rPr>
                <w:b/>
              </w:rPr>
              <w:t xml:space="preserve">                                                                                                              /50</w:t>
            </w:r>
          </w:p>
        </w:tc>
      </w:tr>
    </w:tbl>
    <w:p w14:paraId="1BFE2100" w14:textId="77777777" w:rsidR="00A971EE" w:rsidRDefault="00A971EE" w:rsidP="00A971EE">
      <w:pPr>
        <w:spacing w:after="0"/>
        <w:rPr>
          <w:rFonts w:eastAsia="Times New Roman"/>
          <w:i/>
          <w:i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1EE" w14:paraId="3D4B9E66" w14:textId="77777777" w:rsidTr="00540A78">
        <w:tc>
          <w:tcPr>
            <w:tcW w:w="9350" w:type="dxa"/>
          </w:tcPr>
          <w:p w14:paraId="7F44C53A" w14:textId="77777777" w:rsidR="00A971EE" w:rsidRPr="006B2860" w:rsidRDefault="00A971EE" w:rsidP="00540A7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 xml:space="preserve">Comments: </w:t>
            </w:r>
          </w:p>
          <w:p w14:paraId="0C4F462C" w14:textId="77777777" w:rsidR="00A971EE" w:rsidRDefault="00A971EE" w:rsidP="00540A78"/>
          <w:p w14:paraId="5843C273" w14:textId="77777777" w:rsidR="00A971EE" w:rsidRDefault="00A971EE" w:rsidP="00540A78"/>
          <w:p w14:paraId="3A87A605" w14:textId="77777777" w:rsidR="00A971EE" w:rsidRDefault="00A971EE" w:rsidP="00540A78"/>
          <w:p w14:paraId="00F8EB68" w14:textId="77777777" w:rsidR="00A971EE" w:rsidRDefault="00A971EE" w:rsidP="00540A78"/>
          <w:p w14:paraId="686BA33C" w14:textId="77777777" w:rsidR="00A971EE" w:rsidRDefault="00A971EE" w:rsidP="00540A78"/>
          <w:p w14:paraId="04622652" w14:textId="77777777" w:rsidR="00A971EE" w:rsidRDefault="00A971EE" w:rsidP="00540A78"/>
          <w:p w14:paraId="4464B77C" w14:textId="77777777" w:rsidR="00A971EE" w:rsidRDefault="00A971EE" w:rsidP="00540A78"/>
          <w:p w14:paraId="66DFE384" w14:textId="77777777" w:rsidR="00A971EE" w:rsidRDefault="00A971EE" w:rsidP="00540A78"/>
          <w:p w14:paraId="36282621" w14:textId="77777777" w:rsidR="00A971EE" w:rsidRDefault="00A971EE" w:rsidP="00540A78"/>
        </w:tc>
      </w:tr>
    </w:tbl>
    <w:p w14:paraId="190883CD" w14:textId="77777777" w:rsidR="00A971EE" w:rsidRDefault="00A971EE" w:rsidP="00A971EE"/>
    <w:p w14:paraId="76B513A8" w14:textId="77777777" w:rsidR="007F090F" w:rsidRDefault="007F090F" w:rsidP="00E3078E"/>
    <w:sectPr w:rsidR="007F090F" w:rsidSect="00723B6D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EB28D" w14:textId="77777777" w:rsidR="00A971EE" w:rsidRDefault="00A971EE" w:rsidP="00E3078E">
      <w:pPr>
        <w:spacing w:after="0"/>
      </w:pPr>
      <w:r>
        <w:separator/>
      </w:r>
    </w:p>
  </w:endnote>
  <w:endnote w:type="continuationSeparator" w:id="0">
    <w:p w14:paraId="57E168AF" w14:textId="77777777" w:rsidR="00A971EE" w:rsidRDefault="00A971EE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FB967" w14:textId="09BCAD26" w:rsidR="00723B6D" w:rsidRPr="00723B6D" w:rsidRDefault="00723B6D" w:rsidP="00723B6D">
    <w:pPr>
      <w:jc w:val="center"/>
    </w:pPr>
    <w:r w:rsidRPr="00723B6D">
      <w:t>© 201</w:t>
    </w:r>
    <w:r w:rsidR="00711C66">
      <w:t>7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2AC95" w14:textId="77777777" w:rsidR="00A971EE" w:rsidRDefault="00A971EE" w:rsidP="00E3078E">
      <w:pPr>
        <w:spacing w:after="0"/>
      </w:pPr>
      <w:r>
        <w:separator/>
      </w:r>
    </w:p>
  </w:footnote>
  <w:footnote w:type="continuationSeparator" w:id="0">
    <w:p w14:paraId="434B595B" w14:textId="77777777" w:rsidR="00A971EE" w:rsidRDefault="00A971EE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485D0" w14:textId="77777777" w:rsidR="00723B6D" w:rsidRDefault="00723B6D">
    <w:pPr>
      <w:pStyle w:val="Header"/>
    </w:pPr>
    <w:r>
      <w:rPr>
        <w:noProof/>
        <w:lang w:eastAsia="ko-KR"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EE"/>
    <w:rsid w:val="00005F61"/>
    <w:rsid w:val="000310F3"/>
    <w:rsid w:val="000465AC"/>
    <w:rsid w:val="000B3382"/>
    <w:rsid w:val="001858B9"/>
    <w:rsid w:val="001D664A"/>
    <w:rsid w:val="00223CFE"/>
    <w:rsid w:val="002A3A3D"/>
    <w:rsid w:val="00375EA3"/>
    <w:rsid w:val="00465373"/>
    <w:rsid w:val="0049017D"/>
    <w:rsid w:val="004E59F7"/>
    <w:rsid w:val="0055210F"/>
    <w:rsid w:val="005B58DC"/>
    <w:rsid w:val="005D143D"/>
    <w:rsid w:val="005D688D"/>
    <w:rsid w:val="00636D41"/>
    <w:rsid w:val="006662D0"/>
    <w:rsid w:val="006B7B81"/>
    <w:rsid w:val="007118A2"/>
    <w:rsid w:val="00711C66"/>
    <w:rsid w:val="00723B6D"/>
    <w:rsid w:val="007C0A92"/>
    <w:rsid w:val="007F090F"/>
    <w:rsid w:val="007F3F5F"/>
    <w:rsid w:val="00842588"/>
    <w:rsid w:val="008C2F5E"/>
    <w:rsid w:val="00916D19"/>
    <w:rsid w:val="009177AC"/>
    <w:rsid w:val="009853F9"/>
    <w:rsid w:val="009F6C41"/>
    <w:rsid w:val="00A7651E"/>
    <w:rsid w:val="00A971EE"/>
    <w:rsid w:val="00AE30FC"/>
    <w:rsid w:val="00B43341"/>
    <w:rsid w:val="00B62C55"/>
    <w:rsid w:val="00BD5403"/>
    <w:rsid w:val="00C16584"/>
    <w:rsid w:val="00C957CA"/>
    <w:rsid w:val="00CB35F6"/>
    <w:rsid w:val="00CB3DCC"/>
    <w:rsid w:val="00D078DF"/>
    <w:rsid w:val="00D2581D"/>
    <w:rsid w:val="00D56996"/>
    <w:rsid w:val="00D8610B"/>
    <w:rsid w:val="00D93063"/>
    <w:rsid w:val="00DD18BF"/>
    <w:rsid w:val="00E3078E"/>
    <w:rsid w:val="00E81692"/>
    <w:rsid w:val="00E91BB7"/>
    <w:rsid w:val="00F05296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588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588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teamsites.gcu.edu/academics/programdev/coursedev/Document%20Templates/Resource/Resour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E2935-652D-42F6-AFDE-C5D6AD6806BA}"/>
</file>

<file path=customXml/itemProps2.xml><?xml version="1.0" encoding="utf-8"?>
<ds:datastoreItem xmlns:ds="http://schemas.openxmlformats.org/officeDocument/2006/customXml" ds:itemID="{10D412FD-19CA-4974-8A00-6813C0D75888}"/>
</file>

<file path=customXml/itemProps3.xml><?xml version="1.0" encoding="utf-8"?>
<ds:datastoreItem xmlns:ds="http://schemas.openxmlformats.org/officeDocument/2006/customXml" ds:itemID="{BA7B1CFE-8B38-4F7F-96F5-7188A6AC29FA}"/>
</file>

<file path=customXml/itemProps4.xml><?xml version="1.0" encoding="utf-8"?>
<ds:datastoreItem xmlns:ds="http://schemas.openxmlformats.org/officeDocument/2006/customXml" ds:itemID="{DFFD5D8F-6C72-45AA-BB06-202F04565A6E}"/>
</file>

<file path=customXml/itemProps5.xml><?xml version="1.0" encoding="utf-8"?>
<ds:datastoreItem xmlns:ds="http://schemas.openxmlformats.org/officeDocument/2006/customXml" ds:itemID="{153FF660-CCF1-4512-96BC-1D7D61FD195C}"/>
</file>

<file path=docProps/app.xml><?xml version="1.0" encoding="utf-8"?>
<Properties xmlns="http://schemas.openxmlformats.org/officeDocument/2006/extended-properties" xmlns:vt="http://schemas.openxmlformats.org/officeDocument/2006/docPropsVTypes">
  <Template>Resource.dotx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Su Fong</cp:lastModifiedBy>
  <cp:revision>6</cp:revision>
  <dcterms:created xsi:type="dcterms:W3CDTF">2016-08-22T22:11:00Z</dcterms:created>
  <dcterms:modified xsi:type="dcterms:W3CDTF">2017-06-06T18:01:00Z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